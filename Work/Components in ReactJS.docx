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E489D" w14:textId="77777777" w:rsidR="00807843" w:rsidRDefault="003653E4">
      <w:pPr>
        <w:pStyle w:val="Heading1"/>
      </w:pPr>
      <w:r>
        <w:t>Components in ReactJS</w:t>
      </w:r>
    </w:p>
    <w:p w14:paraId="6F548114" w14:textId="77777777" w:rsidR="005B0BDF" w:rsidRDefault="005B0BDF" w:rsidP="005B0BDF">
      <w:pPr>
        <w:pStyle w:val="p1"/>
        <w:rPr>
          <w:rStyle w:val="s1"/>
          <w:b/>
          <w:sz w:val="28"/>
          <w:szCs w:val="28"/>
        </w:rPr>
      </w:pPr>
      <w:r w:rsidRPr="00B87ED4">
        <w:rPr>
          <w:rStyle w:val="s1"/>
          <w:b/>
          <w:sz w:val="28"/>
          <w:szCs w:val="28"/>
        </w:rPr>
        <w:t>cd Desktop/DemoGit/</w:t>
      </w:r>
    </w:p>
    <w:p w14:paraId="17E8D880" w14:textId="77777777" w:rsidR="00560A3A" w:rsidRPr="00B87ED4" w:rsidRDefault="00560A3A" w:rsidP="005B0BDF">
      <w:pPr>
        <w:pStyle w:val="p1"/>
        <w:rPr>
          <w:b/>
          <w:sz w:val="28"/>
          <w:szCs w:val="28"/>
        </w:rPr>
      </w:pPr>
    </w:p>
    <w:p w14:paraId="5AC66045" w14:textId="77777777" w:rsidR="0045060B" w:rsidRDefault="0045060B" w:rsidP="0045060B">
      <w:pPr>
        <w:pStyle w:val="p1"/>
        <w:rPr>
          <w:rStyle w:val="s1"/>
          <w:b/>
          <w:sz w:val="28"/>
          <w:szCs w:val="28"/>
        </w:rPr>
      </w:pPr>
      <w:r w:rsidRPr="00B87ED4">
        <w:rPr>
          <w:rStyle w:val="s1"/>
          <w:b/>
          <w:sz w:val="28"/>
          <w:szCs w:val="28"/>
        </w:rPr>
        <w:t>npm init</w:t>
      </w:r>
    </w:p>
    <w:p w14:paraId="076812A2" w14:textId="77777777" w:rsidR="00560A3A" w:rsidRPr="00B87ED4" w:rsidRDefault="00560A3A" w:rsidP="0045060B">
      <w:pPr>
        <w:pStyle w:val="p1"/>
        <w:rPr>
          <w:b/>
          <w:sz w:val="28"/>
          <w:szCs w:val="28"/>
        </w:rPr>
      </w:pPr>
    </w:p>
    <w:p w14:paraId="3E9F82FB" w14:textId="77777777" w:rsidR="00560A3A" w:rsidRDefault="00560A3A" w:rsidP="00560A3A">
      <w:pPr>
        <w:pStyle w:val="p1"/>
        <w:rPr>
          <w:rStyle w:val="s1"/>
          <w:b/>
          <w:sz w:val="28"/>
          <w:szCs w:val="28"/>
        </w:rPr>
      </w:pPr>
      <w:r>
        <w:rPr>
          <w:rStyle w:val="s1"/>
          <w:b/>
          <w:sz w:val="28"/>
          <w:szCs w:val="28"/>
        </w:rPr>
        <w:t>npm install express ejs</w:t>
      </w:r>
      <w:r w:rsidRPr="00560A3A">
        <w:rPr>
          <w:rStyle w:val="s1"/>
          <w:b/>
          <w:sz w:val="28"/>
          <w:szCs w:val="28"/>
        </w:rPr>
        <w:t>: Cai dat phan de render HTML</w:t>
      </w:r>
    </w:p>
    <w:p w14:paraId="08709E85" w14:textId="77777777" w:rsidR="00560A3A" w:rsidRDefault="00560A3A" w:rsidP="00560A3A">
      <w:pPr>
        <w:pStyle w:val="p1"/>
        <w:rPr>
          <w:b/>
          <w:sz w:val="28"/>
          <w:szCs w:val="28"/>
        </w:rPr>
      </w:pPr>
    </w:p>
    <w:p w14:paraId="637E04CB" w14:textId="77777777" w:rsidR="00CE5145" w:rsidRDefault="00CE5145" w:rsidP="00560A3A">
      <w:pPr>
        <w:pStyle w:val="p1"/>
        <w:rPr>
          <w:b/>
          <w:sz w:val="28"/>
          <w:szCs w:val="28"/>
        </w:rPr>
      </w:pPr>
    </w:p>
    <w:p w14:paraId="748ACD97" w14:textId="77777777" w:rsidR="00CE5145" w:rsidRDefault="00CE5145" w:rsidP="00560A3A">
      <w:pPr>
        <w:pStyle w:val="p1"/>
        <w:rPr>
          <w:b/>
          <w:sz w:val="28"/>
          <w:szCs w:val="28"/>
        </w:rPr>
      </w:pPr>
      <w:r>
        <w:rPr>
          <w:b/>
          <w:sz w:val="28"/>
          <w:szCs w:val="28"/>
        </w:rPr>
        <w:t>Doc them EJS.</w:t>
      </w:r>
    </w:p>
    <w:p w14:paraId="0BFDFEA3" w14:textId="77777777" w:rsidR="00A560F1" w:rsidRPr="00892B5F" w:rsidRDefault="00A560F1" w:rsidP="00560A3A">
      <w:pPr>
        <w:pStyle w:val="p1"/>
        <w:rPr>
          <w:b/>
          <w:sz w:val="28"/>
          <w:szCs w:val="28"/>
        </w:rPr>
      </w:pPr>
    </w:p>
    <w:p w14:paraId="2A1E7288" w14:textId="77777777" w:rsidR="00A560F1" w:rsidRDefault="00A560F1" w:rsidP="00560A3A">
      <w:pPr>
        <w:pStyle w:val="p1"/>
        <w:rPr>
          <w:b/>
          <w:sz w:val="28"/>
          <w:szCs w:val="28"/>
        </w:rPr>
      </w:pPr>
      <w:r w:rsidRPr="00892B5F">
        <w:rPr>
          <w:rStyle w:val="s1"/>
          <w:b/>
          <w:sz w:val="28"/>
          <w:szCs w:val="28"/>
        </w:rPr>
        <w:t>node index.js</w:t>
      </w:r>
      <w:r w:rsidRPr="00892B5F">
        <w:rPr>
          <w:b/>
          <w:sz w:val="28"/>
          <w:szCs w:val="28"/>
        </w:rPr>
        <w:t>: Run sever.</w:t>
      </w:r>
    </w:p>
    <w:p w14:paraId="6D1C9189" w14:textId="77777777" w:rsidR="003773DB" w:rsidRDefault="003773DB" w:rsidP="00560A3A">
      <w:pPr>
        <w:pStyle w:val="p1"/>
        <w:rPr>
          <w:b/>
          <w:sz w:val="28"/>
          <w:szCs w:val="28"/>
        </w:rPr>
      </w:pPr>
    </w:p>
    <w:p w14:paraId="7C083591" w14:textId="77777777" w:rsidR="003773DB" w:rsidRDefault="003773DB" w:rsidP="00560A3A">
      <w:pPr>
        <w:pStyle w:val="p1"/>
        <w:rPr>
          <w:b/>
          <w:sz w:val="28"/>
          <w:szCs w:val="28"/>
        </w:rPr>
      </w:pPr>
    </w:p>
    <w:p w14:paraId="61FC052B" w14:textId="77777777" w:rsidR="003773DB" w:rsidRPr="003773DB" w:rsidRDefault="003773DB" w:rsidP="003773DB">
      <w:pPr>
        <w:pStyle w:val="p1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Learning Components.</w:t>
      </w:r>
    </w:p>
    <w:p w14:paraId="1C5F2873" w14:textId="3CEA1D0F" w:rsidR="003773DB" w:rsidRDefault="00AF1AF3" w:rsidP="00560A3A">
      <w:pPr>
        <w:pStyle w:val="p1"/>
        <w:rPr>
          <w:b/>
          <w:sz w:val="28"/>
          <w:szCs w:val="28"/>
        </w:rPr>
      </w:pPr>
      <w:hyperlink r:id="rId7" w:history="1">
        <w:r w:rsidRPr="00DD683C">
          <w:rPr>
            <w:rStyle w:val="Hyperlink"/>
            <w:b/>
            <w:sz w:val="28"/>
            <w:szCs w:val="28"/>
          </w:rPr>
          <w:t>https://reactjs.org/docs/components-and-props.html#functional-and-class-components</w:t>
        </w:r>
      </w:hyperlink>
    </w:p>
    <w:p w14:paraId="75FA63F1" w14:textId="77777777" w:rsidR="00AF1AF3" w:rsidRPr="00892B5F" w:rsidRDefault="00AF1AF3" w:rsidP="00560A3A">
      <w:pPr>
        <w:pStyle w:val="p1"/>
        <w:rPr>
          <w:b/>
          <w:sz w:val="28"/>
          <w:szCs w:val="28"/>
        </w:rPr>
      </w:pPr>
      <w:bookmarkStart w:id="0" w:name="_GoBack"/>
      <w:bookmarkEnd w:id="0"/>
    </w:p>
    <w:p w14:paraId="099F97DA" w14:textId="77777777" w:rsidR="00807843" w:rsidRDefault="00807843" w:rsidP="005B0BDF">
      <w:pPr>
        <w:pStyle w:val="Heading2"/>
      </w:pP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650C7" w14:textId="77777777" w:rsidR="00D617CE" w:rsidRDefault="00D617CE">
      <w:r>
        <w:separator/>
      </w:r>
    </w:p>
    <w:p w14:paraId="10059313" w14:textId="77777777" w:rsidR="00D617CE" w:rsidRDefault="00D617CE"/>
  </w:endnote>
  <w:endnote w:type="continuationSeparator" w:id="0">
    <w:p w14:paraId="1EDDC87E" w14:textId="77777777" w:rsidR="00D617CE" w:rsidRDefault="00D617CE">
      <w:r>
        <w:continuationSeparator/>
      </w:r>
    </w:p>
    <w:p w14:paraId="3D614172" w14:textId="77777777" w:rsidR="00D617CE" w:rsidRDefault="00D61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31731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E43BD" w14:textId="77777777" w:rsidR="00D617CE" w:rsidRDefault="00D617CE">
      <w:r>
        <w:separator/>
      </w:r>
    </w:p>
    <w:p w14:paraId="73A9910F" w14:textId="77777777" w:rsidR="00D617CE" w:rsidRDefault="00D617CE"/>
  </w:footnote>
  <w:footnote w:type="continuationSeparator" w:id="0">
    <w:p w14:paraId="604B2AA8" w14:textId="77777777" w:rsidR="00D617CE" w:rsidRDefault="00D617CE">
      <w:r>
        <w:continuationSeparator/>
      </w:r>
    </w:p>
    <w:p w14:paraId="3EB061AC" w14:textId="77777777" w:rsidR="00D617CE" w:rsidRDefault="00D617C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117"/>
    <w:multiLevelType w:val="hybridMultilevel"/>
    <w:tmpl w:val="4BFC59E4"/>
    <w:lvl w:ilvl="0" w:tplc="07547A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C611C"/>
    <w:multiLevelType w:val="hybridMultilevel"/>
    <w:tmpl w:val="ADA65486"/>
    <w:lvl w:ilvl="0" w:tplc="CF70B0DE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10"/>
    <w:rsid w:val="000F312B"/>
    <w:rsid w:val="001E0E95"/>
    <w:rsid w:val="003653E4"/>
    <w:rsid w:val="003773DB"/>
    <w:rsid w:val="0045060B"/>
    <w:rsid w:val="00560A3A"/>
    <w:rsid w:val="005B0BDF"/>
    <w:rsid w:val="005E5AE9"/>
    <w:rsid w:val="00733110"/>
    <w:rsid w:val="00807843"/>
    <w:rsid w:val="00892B5F"/>
    <w:rsid w:val="00A560F1"/>
    <w:rsid w:val="00AF1AF3"/>
    <w:rsid w:val="00B87ED4"/>
    <w:rsid w:val="00BB6BEA"/>
    <w:rsid w:val="00CE5145"/>
    <w:rsid w:val="00D617CE"/>
    <w:rsid w:val="00D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A21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5B0BDF"/>
    <w:pPr>
      <w:shd w:val="clear" w:color="auto" w:fill="FFFFFF"/>
      <w:spacing w:after="0" w:line="240" w:lineRule="auto"/>
    </w:pPr>
    <w:rPr>
      <w:rFonts w:ascii="Menlo" w:hAnsi="Menlo" w:cs="Menlo"/>
      <w:color w:val="000000"/>
      <w:sz w:val="15"/>
      <w:szCs w:val="15"/>
      <w:lang w:val="en-GB" w:eastAsia="en-GB"/>
    </w:rPr>
  </w:style>
  <w:style w:type="character" w:customStyle="1" w:styleId="s1">
    <w:name w:val="s1"/>
    <w:basedOn w:val="DefaultParagraphFont"/>
    <w:rsid w:val="005B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actjs.org/docs/components-and-props.html#functional-and-class-components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entino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Đạt</dc:creator>
  <cp:keywords/>
  <dc:description/>
  <cp:lastModifiedBy>Trần Mạnh Đạt</cp:lastModifiedBy>
  <cp:revision>2</cp:revision>
  <dcterms:created xsi:type="dcterms:W3CDTF">2018-10-05T07:02:00Z</dcterms:created>
  <dcterms:modified xsi:type="dcterms:W3CDTF">2018-10-08T12:45:00Z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