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29AD8" w14:textId="77777777" w:rsidR="00807843" w:rsidRDefault="00EE7EC4" w:rsidP="00EE7EC4">
      <w:pPr>
        <w:pStyle w:val="Heading1"/>
      </w:pPr>
      <w:r>
        <w:t>HTML</w:t>
      </w:r>
    </w:p>
    <w:p w14:paraId="4B4B0BBD" w14:textId="77777777" w:rsidR="00131DFF" w:rsidRPr="00131DFF" w:rsidRDefault="00131DFF" w:rsidP="00131DFF">
      <w:r w:rsidRPr="00131DFF">
        <w:rPr>
          <w:highlight w:val="green"/>
        </w:rPr>
        <w:t>NICE COLOR</w:t>
      </w:r>
    </w:p>
    <w:p w14:paraId="190E1F24" w14:textId="77777777" w:rsidR="00EE7EC4" w:rsidRDefault="004529F0" w:rsidP="00EE7EC4">
      <w:pPr>
        <w:pStyle w:val="ListParagraph"/>
        <w:numPr>
          <w:ilvl w:val="0"/>
          <w:numId w:val="6"/>
        </w:numPr>
      </w:pPr>
      <w:hyperlink r:id="rId7" w:history="1">
        <w:r w:rsidR="00EE7EC4" w:rsidRPr="00DD683C">
          <w:rPr>
            <w:rStyle w:val="Hyperlink"/>
          </w:rPr>
          <w:t>https://flatuicolors.com/</w:t>
        </w:r>
      </w:hyperlink>
    </w:p>
    <w:p w14:paraId="4DCD5483" w14:textId="77777777" w:rsidR="00EE7EC4" w:rsidRDefault="004529F0" w:rsidP="00EE7EC4">
      <w:pPr>
        <w:pStyle w:val="ListParagraph"/>
        <w:numPr>
          <w:ilvl w:val="0"/>
          <w:numId w:val="6"/>
        </w:numPr>
      </w:pPr>
      <w:hyperlink r:id="rId8" w:history="1">
        <w:r w:rsidR="00EE7EC4" w:rsidRPr="00DD683C">
          <w:rPr>
            <w:rStyle w:val="Hyperlink"/>
          </w:rPr>
          <w:t>https://color.adobe.com/create/color-wheel/</w:t>
        </w:r>
      </w:hyperlink>
    </w:p>
    <w:p w14:paraId="592FF46A" w14:textId="77777777" w:rsidR="00F542C1" w:rsidRDefault="00F542C1" w:rsidP="00BD6735"/>
    <w:p w14:paraId="1FC063A5" w14:textId="77777777" w:rsidR="00F542C1" w:rsidRDefault="00F542C1" w:rsidP="00BD6735">
      <w:r>
        <w:t>Responsive column resets.   ------&gt;</w:t>
      </w:r>
      <w:r>
        <w:tab/>
        <w:t xml:space="preserve"> Div.clearfix</w:t>
      </w:r>
    </w:p>
    <w:p w14:paraId="32BB8251" w14:textId="77777777" w:rsidR="00F542C1" w:rsidRDefault="00F542C1" w:rsidP="00BD6735">
      <w:r>
        <w:t xml:space="preserve">Offsetting Columns </w:t>
      </w:r>
      <w:r>
        <w:tab/>
        <w:t xml:space="preserve">        ------&gt;    </w:t>
      </w:r>
      <w:r w:rsidR="00A177AB">
        <w:t>D</w:t>
      </w:r>
      <w:r w:rsidR="00786DEA">
        <w:t>iv.col-md-4 col-md-offset-8</w:t>
      </w:r>
    </w:p>
    <w:p w14:paraId="5E831AF1" w14:textId="77777777" w:rsidR="0095173A" w:rsidRPr="0095173A" w:rsidRDefault="0095173A" w:rsidP="00BD6735">
      <w:pPr>
        <w:rPr>
          <w:lang w:val="vi-VN"/>
        </w:rPr>
      </w:pPr>
      <w:r>
        <w:rPr>
          <w:lang w:val="vi-VN"/>
        </w:rPr>
        <w:t>Tạo con trỏ di chuyển nội dung theo khoảng cách chia trong 1 trang webpage.</w:t>
      </w:r>
    </w:p>
    <w:p w14:paraId="66AD6E42" w14:textId="77777777" w:rsidR="00F542C1" w:rsidRDefault="00F542C1" w:rsidP="00BD6735">
      <w:r>
        <w:t>Nesting Columns</w:t>
      </w:r>
      <w:r w:rsidR="00A177AB">
        <w:t xml:space="preserve">                    ------&gt;</w:t>
      </w:r>
      <w:r w:rsidR="0095173A">
        <w:t xml:space="preserve">    Muốn chia nhỏ</w:t>
      </w:r>
      <w:r w:rsidR="00131DFF">
        <w:t xml:space="preserve"> các phần.</w:t>
      </w:r>
    </w:p>
    <w:p w14:paraId="266BCA98" w14:textId="77777777" w:rsidR="00F542C1" w:rsidRDefault="00F542C1" w:rsidP="00BD6735">
      <w:r>
        <w:t xml:space="preserve">Column Ordering </w:t>
      </w:r>
      <w:r w:rsidR="00A177AB">
        <w:t xml:space="preserve">                   ------&gt;    </w:t>
      </w:r>
      <w:r w:rsidR="00131DFF">
        <w:t>Thay đổi thứ tự của các phần tử. Ví dụ Left – Right. Đẩy Left -&gt; Right and Right -&gt; Left</w:t>
      </w:r>
    </w:p>
    <w:p w14:paraId="10480349" w14:textId="77777777" w:rsidR="00131DFF" w:rsidRDefault="00131DFF" w:rsidP="00131DFF">
      <w:pPr>
        <w:ind w:left="3600" w:firstLine="720"/>
      </w:pPr>
      <w:r>
        <w:t>col-md-push-6: Đẩy</w:t>
      </w:r>
    </w:p>
    <w:p w14:paraId="499C5D0D" w14:textId="13441E38" w:rsidR="00131DFF" w:rsidRDefault="00131DFF" w:rsidP="0061170A">
      <w:pPr>
        <w:ind w:left="3600" w:firstLine="720"/>
      </w:pPr>
      <w:r>
        <w:t>col-md-full-6: Kéo về</w:t>
      </w:r>
    </w:p>
    <w:p w14:paraId="0EAA969D" w14:textId="77777777" w:rsidR="00131DFF" w:rsidRDefault="00131DFF" w:rsidP="00131DFF"/>
    <w:p w14:paraId="04C9F281" w14:textId="5268FBEE" w:rsidR="00DD59DC" w:rsidRDefault="00DD59DC" w:rsidP="00131DFF">
      <w:r>
        <w:t>TABLE</w:t>
      </w:r>
    </w:p>
    <w:p w14:paraId="2095B4BA" w14:textId="3D211203" w:rsidR="00DD59DC" w:rsidRDefault="00DD59DC" w:rsidP="00DD59DC">
      <w:pPr>
        <w:pStyle w:val="ListParagraph"/>
        <w:numPr>
          <w:ilvl w:val="0"/>
          <w:numId w:val="8"/>
        </w:numPr>
      </w:pPr>
      <w:r>
        <w:t>class= “table table-botdered table-hover”;</w:t>
      </w:r>
    </w:p>
    <w:p w14:paraId="6C8ECB7B" w14:textId="33F43195" w:rsidR="00DD59DC" w:rsidRDefault="00FE6157" w:rsidP="00DD59DC">
      <w:pPr>
        <w:pStyle w:val="ListParagraph"/>
        <w:numPr>
          <w:ilvl w:val="0"/>
          <w:numId w:val="8"/>
        </w:numPr>
      </w:pPr>
      <w:r>
        <w:t>table-striped: chẵn lẻ.</w:t>
      </w:r>
    </w:p>
    <w:p w14:paraId="6F8D6C91" w14:textId="550EC2BE" w:rsidR="00E66B4E" w:rsidRDefault="00FE6157" w:rsidP="00E66B4E">
      <w:pPr>
        <w:pStyle w:val="ListParagraph"/>
        <w:numPr>
          <w:ilvl w:val="0"/>
          <w:numId w:val="8"/>
        </w:numPr>
      </w:pPr>
      <w:r>
        <w:t>table-condensed: thu bé lại table.</w:t>
      </w:r>
    </w:p>
    <w:p w14:paraId="3251E78A" w14:textId="05CB71E8" w:rsidR="00E66B4E" w:rsidRDefault="00E66B4E" w:rsidP="00E66B4E">
      <w:pPr>
        <w:pStyle w:val="ListParagraph"/>
        <w:numPr>
          <w:ilvl w:val="0"/>
          <w:numId w:val="8"/>
        </w:numPr>
      </w:pPr>
      <w:r>
        <w:t>Table-responsive. Bao quanh trong 1 class=”</w:t>
      </w:r>
      <w:r w:rsidR="00FF6C5B">
        <w:t xml:space="preserve"> </w:t>
      </w:r>
      <w:r>
        <w:t>table-responsive”</w:t>
      </w:r>
    </w:p>
    <w:p w14:paraId="1DF7985D" w14:textId="77777777" w:rsidR="00215460" w:rsidRDefault="00215460" w:rsidP="00215460"/>
    <w:p w14:paraId="37AE1FD8" w14:textId="77777777" w:rsidR="00215460" w:rsidRDefault="00215460" w:rsidP="00215460"/>
    <w:p w14:paraId="2E087DEF" w14:textId="16D3F2D9" w:rsidR="00215460" w:rsidRDefault="00215460" w:rsidP="00215460">
      <w:r>
        <w:t>FORM</w:t>
      </w:r>
    </w:p>
    <w:p w14:paraId="681AD26C" w14:textId="031B1383" w:rsidR="00436BA7" w:rsidRPr="00436BA7" w:rsidRDefault="00436BA7" w:rsidP="00436BA7">
      <w:pPr>
        <w:pStyle w:val="ListParagraph"/>
        <w:numPr>
          <w:ilvl w:val="0"/>
          <w:numId w:val="8"/>
        </w:numPr>
        <w:shd w:val="clear" w:color="auto" w:fill="1E1E1E"/>
        <w:spacing w:after="0" w:line="345" w:lineRule="atLeast"/>
        <w:rPr>
          <w:rFonts w:ascii="Menlo" w:eastAsia="Times New Roman" w:hAnsi="Menlo" w:cs="Menlo"/>
          <w:color w:val="D4D4D4"/>
          <w:sz w:val="23"/>
          <w:szCs w:val="23"/>
          <w:lang w:val="en-GB" w:eastAsia="en-GB"/>
        </w:rPr>
      </w:pPr>
      <w:r w:rsidRPr="00436BA7">
        <w:rPr>
          <w:rFonts w:ascii="Menlo" w:eastAsia="Times New Roman" w:hAnsi="Menlo" w:cs="Menlo"/>
          <w:color w:val="CE9178"/>
          <w:sz w:val="23"/>
          <w:szCs w:val="23"/>
          <w:lang w:val="en-GB" w:eastAsia="en-GB"/>
        </w:rPr>
        <w:t>form-group</w:t>
      </w:r>
    </w:p>
    <w:p w14:paraId="39F7B6FB" w14:textId="57199C27" w:rsidR="0091634D" w:rsidRPr="00436BA7" w:rsidRDefault="008174F9" w:rsidP="0091634D">
      <w:pPr>
        <w:pStyle w:val="ListParagraph"/>
        <w:numPr>
          <w:ilvl w:val="0"/>
          <w:numId w:val="8"/>
        </w:numPr>
      </w:pPr>
      <w:r>
        <w:t xml:space="preserve">Selected: </w:t>
      </w:r>
      <w:r w:rsidR="00436BA7">
        <w:rPr>
          <w:lang w:val="vi-VN"/>
        </w:rPr>
        <w:t>Lựa chọn cái thường sử dụng nhất trong thanh Select -&gt; option.</w:t>
      </w:r>
    </w:p>
    <w:p w14:paraId="0C88686D" w14:textId="4BB3793E" w:rsidR="00436BA7" w:rsidRDefault="00BD6381" w:rsidP="00BD6381">
      <w:pPr>
        <w:pStyle w:val="ListParagraph"/>
        <w:numPr>
          <w:ilvl w:val="0"/>
          <w:numId w:val="9"/>
        </w:numPr>
      </w:pPr>
      <w:r>
        <w:t>Tab: User when click to Tab</w:t>
      </w:r>
      <w:r w:rsidR="00806B72">
        <w:t>. Rất cần thiết cho trải nhiệm người dùng.</w:t>
      </w:r>
    </w:p>
    <w:p w14:paraId="1A74927C" w14:textId="75CD9326" w:rsidR="00BD6381" w:rsidRDefault="00BD6381" w:rsidP="00BD6381">
      <w:pPr>
        <w:pStyle w:val="ListParagraph"/>
        <w:numPr>
          <w:ilvl w:val="0"/>
          <w:numId w:val="8"/>
        </w:numPr>
      </w:pPr>
      <w:r>
        <w:lastRenderedPageBreak/>
        <w:t>Sử dụng tabindex=”</w:t>
      </w:r>
      <w:r w:rsidR="00806B72">
        <w:t xml:space="preserve"> </w:t>
      </w:r>
      <w:r>
        <w:t>number”: Number là số thứ tự thực hiện tab.</w:t>
      </w:r>
    </w:p>
    <w:p w14:paraId="2BD9F6DE" w14:textId="77777777" w:rsidR="002C2121" w:rsidRDefault="002C2121" w:rsidP="002C2121"/>
    <w:p w14:paraId="3C6AB294" w14:textId="77777777" w:rsidR="002C2121" w:rsidRDefault="002C2121" w:rsidP="002C2121"/>
    <w:p w14:paraId="6451B1D4" w14:textId="2D1FF898" w:rsidR="002C2121" w:rsidRDefault="002C2121" w:rsidP="002C2121">
      <w:r w:rsidRPr="002C2121">
        <w:rPr>
          <w:highlight w:val="green"/>
        </w:rPr>
        <w:t>Components</w:t>
      </w:r>
    </w:p>
    <w:p w14:paraId="023E315A" w14:textId="1EF702FB" w:rsidR="002C2121" w:rsidRDefault="002C2121" w:rsidP="002C2121">
      <w:pPr>
        <w:pStyle w:val="ListParagraph"/>
        <w:numPr>
          <w:ilvl w:val="0"/>
          <w:numId w:val="8"/>
        </w:numPr>
      </w:pPr>
      <w:r>
        <w:t>Tạo ra một thư mục font- chứa các font của dự án.</w:t>
      </w:r>
    </w:p>
    <w:p w14:paraId="053A2676" w14:textId="1D14AD48" w:rsidR="002C2121" w:rsidRDefault="00F26B46" w:rsidP="002C2121">
      <w:pPr>
        <w:pStyle w:val="ListParagraph"/>
        <w:numPr>
          <w:ilvl w:val="0"/>
          <w:numId w:val="8"/>
        </w:numPr>
      </w:pPr>
      <w:hyperlink r:id="rId9" w:history="1">
        <w:r w:rsidRPr="00DD683C">
          <w:rPr>
            <w:rStyle w:val="Hyperlink"/>
          </w:rPr>
          <w:t>https://getbootstrap.com/docs/3.3/components/</w:t>
        </w:r>
      </w:hyperlink>
      <w:r>
        <w:t>: Link chưa compoment</w:t>
      </w:r>
    </w:p>
    <w:p w14:paraId="6B5E2063" w14:textId="5736B7C9" w:rsidR="00D63E8C" w:rsidRDefault="00D63E8C" w:rsidP="00D63E8C">
      <w:pPr>
        <w:pStyle w:val="ListParagraph"/>
        <w:numPr>
          <w:ilvl w:val="0"/>
          <w:numId w:val="8"/>
        </w:numPr>
      </w:pPr>
      <w:r>
        <w:t>Có thể thay đổi font chữ màu sắc, dựa vào tuỳ chỉnh CSS.</w:t>
      </w:r>
    </w:p>
    <w:p w14:paraId="69357B33" w14:textId="77777777" w:rsidR="00D63E8C" w:rsidRDefault="00D63E8C" w:rsidP="00D63E8C"/>
    <w:p w14:paraId="7F6BA7DD" w14:textId="77777777" w:rsidR="00D63E8C" w:rsidRDefault="00D63E8C" w:rsidP="00D63E8C"/>
    <w:p w14:paraId="6013C4EA" w14:textId="71763A1E" w:rsidR="00D63E8C" w:rsidRDefault="00D63E8C" w:rsidP="00D63E8C">
      <w:r w:rsidRPr="00D63E8C">
        <w:rPr>
          <w:highlight w:val="green"/>
        </w:rPr>
        <w:t>MENU</w:t>
      </w:r>
    </w:p>
    <w:p w14:paraId="5FA08D6D" w14:textId="35E84558" w:rsidR="00D63E8C" w:rsidRDefault="00D63E8C" w:rsidP="00D63E8C">
      <w:pPr>
        <w:pStyle w:val="ListParagraph"/>
        <w:numPr>
          <w:ilvl w:val="0"/>
          <w:numId w:val="8"/>
        </w:numPr>
      </w:pPr>
      <w:r>
        <w:t>UL -&gt; LI</w:t>
      </w:r>
    </w:p>
    <w:p w14:paraId="2AB8FFC3" w14:textId="0C573BEE" w:rsidR="00D63E8C" w:rsidRDefault="00D63E8C" w:rsidP="00D63E8C">
      <w:pPr>
        <w:pStyle w:val="ListParagraph"/>
        <w:numPr>
          <w:ilvl w:val="0"/>
          <w:numId w:val="8"/>
        </w:numPr>
      </w:pPr>
      <w:r>
        <w:t>Nav-stacked: nhiều dòng</w:t>
      </w:r>
    </w:p>
    <w:p w14:paraId="09A2DC00" w14:textId="6282098C" w:rsidR="00D63E8C" w:rsidRDefault="00D63E8C" w:rsidP="00D63E8C">
      <w:pPr>
        <w:pStyle w:val="ListParagraph"/>
        <w:numPr>
          <w:ilvl w:val="0"/>
          <w:numId w:val="8"/>
        </w:numPr>
      </w:pPr>
      <w:r>
        <w:t>Well: làm nổi bật nội dung bên trong nó.</w:t>
      </w:r>
      <w:bookmarkStart w:id="0" w:name="_GoBack"/>
      <w:bookmarkEnd w:id="0"/>
    </w:p>
    <w:p w14:paraId="38791568" w14:textId="77777777" w:rsidR="00131DFF" w:rsidRDefault="00131DFF" w:rsidP="00131DFF"/>
    <w:p w14:paraId="18370A41" w14:textId="77777777" w:rsidR="00131DFF" w:rsidRDefault="00131DFF" w:rsidP="00131DFF"/>
    <w:p w14:paraId="1291206E" w14:textId="77777777" w:rsidR="00BD6735" w:rsidRPr="00EE7EC4" w:rsidRDefault="00BD6735" w:rsidP="00131DFF"/>
    <w:sectPr w:rsidR="00BD6735" w:rsidRPr="00EE7EC4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12534" w14:textId="77777777" w:rsidR="004529F0" w:rsidRDefault="004529F0">
      <w:r>
        <w:separator/>
      </w:r>
    </w:p>
    <w:p w14:paraId="7FCD3A24" w14:textId="77777777" w:rsidR="004529F0" w:rsidRDefault="004529F0"/>
  </w:endnote>
  <w:endnote w:type="continuationSeparator" w:id="0">
    <w:p w14:paraId="4E1A9281" w14:textId="77777777" w:rsidR="004529F0" w:rsidRDefault="004529F0">
      <w:r>
        <w:continuationSeparator/>
      </w:r>
    </w:p>
    <w:p w14:paraId="6C734CA1" w14:textId="77777777" w:rsidR="004529F0" w:rsidRDefault="00452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C0124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D63E8C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30010" w14:textId="77777777" w:rsidR="004529F0" w:rsidRDefault="004529F0">
      <w:r>
        <w:separator/>
      </w:r>
    </w:p>
    <w:p w14:paraId="69A6116B" w14:textId="77777777" w:rsidR="004529F0" w:rsidRDefault="004529F0"/>
  </w:footnote>
  <w:footnote w:type="continuationSeparator" w:id="0">
    <w:p w14:paraId="7F3E9B74" w14:textId="77777777" w:rsidR="004529F0" w:rsidRDefault="004529F0">
      <w:r>
        <w:continuationSeparator/>
      </w:r>
    </w:p>
    <w:p w14:paraId="1FDEA4C2" w14:textId="77777777" w:rsidR="004529F0" w:rsidRDefault="004529F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4E3BBF"/>
    <w:multiLevelType w:val="hybridMultilevel"/>
    <w:tmpl w:val="EC147986"/>
    <w:lvl w:ilvl="0" w:tplc="8C6A664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7074A"/>
    <w:multiLevelType w:val="hybridMultilevel"/>
    <w:tmpl w:val="EFBC9C6A"/>
    <w:lvl w:ilvl="0" w:tplc="71DC62F0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87BF9"/>
    <w:multiLevelType w:val="hybridMultilevel"/>
    <w:tmpl w:val="5B483D92"/>
    <w:lvl w:ilvl="0" w:tplc="05946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B1EFA"/>
    <w:multiLevelType w:val="hybridMultilevel"/>
    <w:tmpl w:val="7FE01A44"/>
    <w:lvl w:ilvl="0" w:tplc="F6A83F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2410A"/>
    <w:multiLevelType w:val="hybridMultilevel"/>
    <w:tmpl w:val="156C13A4"/>
    <w:lvl w:ilvl="0" w:tplc="1C94B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C4"/>
    <w:rsid w:val="000F312B"/>
    <w:rsid w:val="00131DFF"/>
    <w:rsid w:val="00171931"/>
    <w:rsid w:val="00215460"/>
    <w:rsid w:val="002C2121"/>
    <w:rsid w:val="00436BA7"/>
    <w:rsid w:val="004529F0"/>
    <w:rsid w:val="0061170A"/>
    <w:rsid w:val="00632D31"/>
    <w:rsid w:val="00786DEA"/>
    <w:rsid w:val="00806B72"/>
    <w:rsid w:val="00807843"/>
    <w:rsid w:val="00810632"/>
    <w:rsid w:val="008174F9"/>
    <w:rsid w:val="0091634D"/>
    <w:rsid w:val="0095173A"/>
    <w:rsid w:val="00A177AB"/>
    <w:rsid w:val="00BD6381"/>
    <w:rsid w:val="00BD6735"/>
    <w:rsid w:val="00D63E8C"/>
    <w:rsid w:val="00DD59DC"/>
    <w:rsid w:val="00E66B4E"/>
    <w:rsid w:val="00EE7EC4"/>
    <w:rsid w:val="00F26B46"/>
    <w:rsid w:val="00F542C1"/>
    <w:rsid w:val="00FE6157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0B7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E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latuicolors.com/" TargetMode="External"/><Relationship Id="rId8" Type="http://schemas.openxmlformats.org/officeDocument/2006/relationships/hyperlink" Target="https://color.adobe.com/create/color-wheel/" TargetMode="External"/><Relationship Id="rId9" Type="http://schemas.openxmlformats.org/officeDocument/2006/relationships/hyperlink" Target="https://getbootstrap.com/docs/3.3/components/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entino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40</TotalTime>
  <Pages>2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Đạt</dc:creator>
  <cp:keywords/>
  <dc:description/>
  <cp:lastModifiedBy>Trần Mạnh Đạt</cp:lastModifiedBy>
  <cp:revision>3</cp:revision>
  <dcterms:created xsi:type="dcterms:W3CDTF">2018-10-05T14:01:00Z</dcterms:created>
  <dcterms:modified xsi:type="dcterms:W3CDTF">2018-10-07T09:27:00Z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